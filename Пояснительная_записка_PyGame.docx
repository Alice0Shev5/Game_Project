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299" w:rsidRDefault="001F0299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Пояснительная записка</w:t>
      </w:r>
    </w:p>
    <w:p w:rsidR="001F0299" w:rsidRDefault="001F0299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«</w:t>
      </w:r>
      <w:r w:rsidRPr="003C7433">
        <w:rPr>
          <w:sz w:val="24"/>
          <w:szCs w:val="24"/>
        </w:rPr>
        <w:t>Путешествия темного мага. Освобождение</w:t>
      </w:r>
      <w:r>
        <w:rPr>
          <w:rFonts w:ascii="Times New Roman" w:hAnsi="Times New Roman"/>
          <w:color w:val="000000"/>
          <w:sz w:val="28"/>
          <w:shd w:val="clear" w:color="auto" w:fill="FFFFFF"/>
        </w:rPr>
        <w:t>»</w:t>
      </w:r>
    </w:p>
    <w:p w:rsidR="001F0299" w:rsidRPr="003C7433" w:rsidRDefault="001F0299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hd w:val="clear" w:color="auto" w:fill="FFFFFF"/>
        </w:rPr>
      </w:pPr>
    </w:p>
    <w:p w:rsidR="001F0299" w:rsidRPr="003C7433" w:rsidRDefault="001F0299">
      <w:pPr>
        <w:spacing w:after="0" w:line="240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 w:rsidRPr="003C7433">
        <w:rPr>
          <w:rFonts w:ascii="Times New Roman" w:hAnsi="Times New Roman"/>
          <w:color w:val="000000"/>
          <w:sz w:val="28"/>
          <w:shd w:val="clear" w:color="auto" w:fill="FFFFFF"/>
        </w:rPr>
        <w:t xml:space="preserve">Авторы: </w:t>
      </w:r>
      <w:r w:rsidRPr="003C7433">
        <w:rPr>
          <w:rFonts w:ascii="Times New Roman" w:hAnsi="Times New Roman"/>
          <w:color w:val="000000"/>
          <w:sz w:val="28"/>
          <w:szCs w:val="28"/>
        </w:rPr>
        <w:t>Григорян Виктория, Шевченко Алиса</w:t>
      </w:r>
    </w:p>
    <w:p w:rsidR="001F0299" w:rsidRDefault="001F0299" w:rsidP="003C7433">
      <w:pPr>
        <w:tabs>
          <w:tab w:val="left" w:pos="720"/>
        </w:tabs>
        <w:spacing w:after="0" w:line="240" w:lineRule="auto"/>
        <w:ind w:left="-360"/>
        <w:rPr>
          <w:rFonts w:ascii="Times New Roman" w:hAnsi="Times New Roman"/>
          <w:b/>
          <w:color w:val="1F4E79"/>
          <w:sz w:val="28"/>
          <w:shd w:val="clear" w:color="auto" w:fill="FFFFFF"/>
        </w:rPr>
      </w:pPr>
      <w:r>
        <w:rPr>
          <w:rFonts w:ascii="Times New Roman" w:hAnsi="Times New Roman"/>
          <w:b/>
          <w:color w:val="1F4E79"/>
          <w:sz w:val="28"/>
          <w:shd w:val="clear" w:color="auto" w:fill="FFFFFF"/>
        </w:rPr>
        <w:t xml:space="preserve">Описание идеи:  </w:t>
      </w:r>
      <w:r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>Жанр платформеры -</w:t>
      </w:r>
      <w:r w:rsidRPr="00E22305"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 xml:space="preserve"> это своеобразный, довольно легко узнаваемый жанр компьютерной игры. Он заключается в том</w:t>
      </w:r>
      <w:r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 xml:space="preserve">, что у персонажа есть задача - </w:t>
      </w:r>
      <w:r w:rsidRPr="00E22305"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>пройти по разным уровням, преодолевая препятствия.</w:t>
      </w:r>
    </w:p>
    <w:p w:rsidR="001F0299" w:rsidRDefault="001F0299" w:rsidP="003C7433">
      <w:pPr>
        <w:tabs>
          <w:tab w:val="left" w:pos="720"/>
        </w:tabs>
        <w:spacing w:after="0" w:line="240" w:lineRule="auto"/>
        <w:ind w:left="-360"/>
        <w:rPr>
          <w:rFonts w:ascii="Times New Roman" w:hAnsi="Times New Roman"/>
          <w:b/>
          <w:color w:val="1F4E79"/>
          <w:sz w:val="28"/>
          <w:shd w:val="clear" w:color="auto" w:fill="FFFFFF"/>
        </w:rPr>
      </w:pPr>
    </w:p>
    <w:p w:rsidR="001F0299" w:rsidRDefault="001F0299" w:rsidP="003C7433">
      <w:pPr>
        <w:tabs>
          <w:tab w:val="left" w:pos="720"/>
        </w:tabs>
        <w:spacing w:after="0" w:line="240" w:lineRule="auto"/>
        <w:ind w:left="-360"/>
        <w:rPr>
          <w:rFonts w:ascii="Times New Roman" w:hAnsi="Times New Roman"/>
          <w:b/>
          <w:color w:val="1F4E79"/>
          <w:sz w:val="28"/>
          <w:shd w:val="clear" w:color="auto" w:fill="FFFFFF"/>
        </w:rPr>
      </w:pPr>
      <w:r>
        <w:rPr>
          <w:rFonts w:ascii="Times New Roman" w:hAnsi="Times New Roman"/>
          <w:b/>
          <w:color w:val="1F4E79"/>
          <w:sz w:val="28"/>
          <w:shd w:val="clear" w:color="auto" w:fill="FFFFFF"/>
        </w:rPr>
        <w:t xml:space="preserve">Техническое задание. </w:t>
      </w:r>
    </w:p>
    <w:p w:rsidR="001F0299" w:rsidRPr="0059046A" w:rsidRDefault="001F0299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9046A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Цель</w:t>
      </w:r>
      <w:r w:rsidRPr="00E2230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: создать приложение в жанре платформеры, где главный персонаж перемещается по уровням, </w:t>
      </w:r>
      <w:r w:rsidRPr="00E22305"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>причём по мере продвижения прохождение вперёд становится всё более сложным</w:t>
      </w:r>
      <w:r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>, то есть появляются враги и ловушки. Контакт с ними может привести к смерти или к уменьшению здоровья.</w:t>
      </w:r>
      <w:r w:rsidRPr="0059046A"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 xml:space="preserve"> В качестве способов справиться с проблемой трад</w:t>
      </w:r>
      <w:r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>иционно предлагается уворачиваться, бег, прыжки, а также стрельба.</w:t>
      </w:r>
      <w:r w:rsidRPr="00BA724A"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 xml:space="preserve"> </w:t>
      </w:r>
      <w:r w:rsidRPr="00E22305"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 xml:space="preserve">Также у персонажа есть возможность собирать </w:t>
      </w:r>
      <w:r w:rsidRPr="0059046A"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>огоньки</w:t>
      </w:r>
      <w:r w:rsidRPr="0059046A"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 xml:space="preserve"> – баллы, за которые он может перейти на следующий уровень или установить собственный рекорд.</w:t>
      </w:r>
    </w:p>
    <w:p w:rsidR="001F0299" w:rsidRDefault="001F0299">
      <w:pPr>
        <w:spacing w:after="0" w:line="240" w:lineRule="auto"/>
        <w:rPr>
          <w:rFonts w:ascii="Times New Roman" w:hAnsi="Times New Roman"/>
          <w:color w:val="000000"/>
          <w:sz w:val="28"/>
          <w:shd w:val="clear" w:color="auto" w:fill="FFFFFF"/>
        </w:rPr>
      </w:pPr>
    </w:p>
    <w:p w:rsidR="001F0299" w:rsidRDefault="001F0299">
      <w:pPr>
        <w:spacing w:after="0" w:line="240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Подробное описание приложения: </w:t>
      </w:r>
    </w:p>
    <w:p w:rsidR="001F0299" w:rsidRPr="00BA724A" w:rsidRDefault="001F0299" w:rsidP="00CC11BC">
      <w:pPr>
        <w:numPr>
          <w:ilvl w:val="0"/>
          <w:numId w:val="18"/>
        </w:numPr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Какие файлы будут созданы, их назначение</w:t>
      </w:r>
      <w:r w:rsidRPr="0059046A">
        <w:rPr>
          <w:rFonts w:ascii="Times New Roman" w:hAnsi="Times New Roman"/>
          <w:color w:val="000000"/>
          <w:sz w:val="28"/>
          <w:shd w:val="clear" w:color="auto" w:fill="FFFFFF"/>
        </w:rPr>
        <w:t xml:space="preserve">: </w:t>
      </w:r>
    </w:p>
    <w:p w:rsidR="001F0299" w:rsidRPr="00BA724A" w:rsidRDefault="001F0299" w:rsidP="00BA724A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59046A">
        <w:rPr>
          <w:rFonts w:ascii="Times New Roman" w:hAnsi="Times New Roman"/>
          <w:sz w:val="24"/>
          <w:szCs w:val="24"/>
        </w:rPr>
        <w:t>main.py - основной файл программы</w:t>
      </w:r>
    </w:p>
    <w:p w:rsidR="001F0299" w:rsidRPr="00BA724A" w:rsidRDefault="001F0299" w:rsidP="0059046A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59046A">
        <w:rPr>
          <w:rFonts w:ascii="Times New Roman" w:hAnsi="Times New Roman"/>
          <w:sz w:val="24"/>
          <w:szCs w:val="24"/>
        </w:rPr>
        <w:t>condary_data.py - файл,</w:t>
      </w:r>
      <w:r>
        <w:rPr>
          <w:rFonts w:ascii="Times New Roman" w:hAnsi="Times New Roman"/>
          <w:sz w:val="24"/>
          <w:szCs w:val="24"/>
        </w:rPr>
        <w:t xml:space="preserve"> </w:t>
      </w:r>
      <w:r w:rsidRPr="0059046A">
        <w:rPr>
          <w:rFonts w:ascii="Times New Roman" w:hAnsi="Times New Roman"/>
          <w:sz w:val="24"/>
          <w:szCs w:val="24"/>
        </w:rPr>
        <w:t>который будет содержать данные для выполнения</w:t>
      </w:r>
      <w:r w:rsidRPr="00BA724A">
        <w:rPr>
          <w:rFonts w:ascii="Times New Roman" w:hAnsi="Times New Roman"/>
          <w:sz w:val="24"/>
          <w:szCs w:val="24"/>
        </w:rPr>
        <w:t xml:space="preserve"> </w:t>
      </w:r>
      <w:r w:rsidRPr="0059046A">
        <w:rPr>
          <w:rFonts w:ascii="Times New Roman" w:hAnsi="Times New Roman"/>
          <w:sz w:val="24"/>
          <w:szCs w:val="24"/>
        </w:rPr>
        <w:t>программы по типу функции load_image и класса Camera()</w:t>
      </w:r>
    </w:p>
    <w:p w:rsidR="001F0299" w:rsidRDefault="001F0299" w:rsidP="0059046A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59046A">
        <w:rPr>
          <w:rFonts w:ascii="Times New Roman" w:hAnsi="Times New Roman"/>
          <w:sz w:val="24"/>
          <w:szCs w:val="24"/>
        </w:rPr>
        <w:t xml:space="preserve">5 файлов txt - отрисовка карты </w:t>
      </w:r>
      <w:r>
        <w:rPr>
          <w:rFonts w:ascii="Times New Roman" w:hAnsi="Times New Roman"/>
          <w:sz w:val="24"/>
          <w:szCs w:val="24"/>
        </w:rPr>
        <w:t>и уровней</w:t>
      </w:r>
    </w:p>
    <w:p w:rsidR="001F0299" w:rsidRDefault="001F0299" w:rsidP="00CC11BC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59046A">
        <w:rPr>
          <w:rFonts w:ascii="Times New Roman" w:hAnsi="Times New Roman"/>
          <w:sz w:val="24"/>
          <w:szCs w:val="24"/>
        </w:rPr>
        <w:t>файл result.txt или result.sqlite (БД), в которых будут хранится данные об игроке и его результате</w:t>
      </w:r>
    </w:p>
    <w:p w:rsidR="001F0299" w:rsidRDefault="001F0299" w:rsidP="00CC11BC">
      <w:pPr>
        <w:numPr>
          <w:ilvl w:val="0"/>
          <w:numId w:val="18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Интерфейс, сцены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1F0299" w:rsidRDefault="001F0299" w:rsidP="00CC11BC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Стартовое окно(</w:t>
      </w:r>
      <w:r>
        <w:rPr>
          <w:rFonts w:ascii="Times New Roman" w:hAnsi="Times New Roman"/>
          <w:sz w:val="24"/>
          <w:szCs w:val="24"/>
          <w:lang w:val="en-US"/>
        </w:rPr>
        <w:t>start</w:t>
      </w:r>
      <w:r w:rsidRPr="00310AF2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window</w:t>
      </w:r>
      <w:r w:rsidRPr="00310AF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py</w:t>
      </w:r>
      <w:r w:rsidRPr="00310AF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– заставка, на которой находится кнопка для старта игры, ее правила и настройки.</w:t>
      </w:r>
    </w:p>
    <w:p w:rsidR="001F0299" w:rsidRPr="00310AF2" w:rsidRDefault="001F0299" w:rsidP="00CC11BC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Основное окно игры</w:t>
      </w:r>
      <w:r w:rsidRPr="00310AF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main</w:t>
      </w:r>
      <w:r w:rsidRPr="00310AF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py</w:t>
      </w:r>
      <w:r w:rsidRPr="00310AF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– карта с уровнями, по которым будет передвигаться персонаж. Есть окошко с параметрами персонажа – здоровье, количество собранных огоньков, номер и название уровня.</w:t>
      </w:r>
    </w:p>
    <w:p w:rsidR="001F0299" w:rsidRDefault="001F0299" w:rsidP="00310AF2">
      <w:pPr>
        <w:numPr>
          <w:ilvl w:val="0"/>
          <w:numId w:val="18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Механики игры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1F0299" w:rsidRPr="00E54988" w:rsidRDefault="001F0299" w:rsidP="00310AF2">
      <w:pPr>
        <w:numPr>
          <w:ilvl w:val="0"/>
          <w:numId w:val="20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Игра для одного пользователя.</w:t>
      </w:r>
    </w:p>
    <w:p w:rsidR="001F0299" w:rsidRPr="00E54988" w:rsidRDefault="001F0299" w:rsidP="00310AF2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персонажем</w:t>
      </w:r>
      <w:r w:rsidRPr="00E54988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осуществляется клавишами </w:t>
      </w:r>
      <w:r w:rsidRPr="00E54988"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sz w:val="24"/>
          <w:szCs w:val="24"/>
        </w:rPr>
        <w:t>вверх</w:t>
      </w:r>
      <w:r w:rsidRPr="00E54988">
        <w:rPr>
          <w:rFonts w:ascii="Times New Roman" w:hAnsi="Times New Roman"/>
          <w:sz w:val="24"/>
          <w:szCs w:val="24"/>
        </w:rPr>
        <w:t>’, ‘</w:t>
      </w:r>
      <w:r>
        <w:rPr>
          <w:rFonts w:ascii="Times New Roman" w:hAnsi="Times New Roman"/>
          <w:sz w:val="24"/>
          <w:szCs w:val="24"/>
        </w:rPr>
        <w:t>вниз</w:t>
      </w:r>
      <w:r w:rsidRPr="00E54988">
        <w:rPr>
          <w:rFonts w:ascii="Times New Roman" w:hAnsi="Times New Roman"/>
          <w:sz w:val="24"/>
          <w:szCs w:val="24"/>
        </w:rPr>
        <w:t>’, ‘</w:t>
      </w:r>
      <w:r>
        <w:rPr>
          <w:rFonts w:ascii="Times New Roman" w:hAnsi="Times New Roman"/>
          <w:sz w:val="24"/>
          <w:szCs w:val="24"/>
        </w:rPr>
        <w:t>вперед</w:t>
      </w:r>
      <w:r w:rsidRPr="00E54988">
        <w:rPr>
          <w:rFonts w:ascii="Times New Roman" w:hAnsi="Times New Roman"/>
          <w:sz w:val="24"/>
          <w:szCs w:val="24"/>
        </w:rPr>
        <w:t>’, ‘</w:t>
      </w:r>
      <w:r>
        <w:rPr>
          <w:rFonts w:ascii="Times New Roman" w:hAnsi="Times New Roman"/>
          <w:sz w:val="24"/>
          <w:szCs w:val="24"/>
        </w:rPr>
        <w:t>назад</w:t>
      </w:r>
      <w:r w:rsidRPr="00E54988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, прыжок – пробел. </w:t>
      </w:r>
      <w:r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>В</w:t>
      </w:r>
      <w:r w:rsidRPr="00E54988"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>заимодействия с предметами</w:t>
      </w:r>
      <w:r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>(огоньками) имеет простой механизм</w:t>
      </w:r>
      <w:r w:rsidRPr="00E54988"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>. Для этого достаточно напрыгнуть или же соприкоснуться. То есть никаких дополнительных действий совершать не требуется</w:t>
      </w:r>
      <w:r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>.</w:t>
      </w:r>
    </w:p>
    <w:p w:rsidR="001F0299" w:rsidRDefault="001F0299" w:rsidP="00310AF2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>Враги и жизни</w:t>
      </w:r>
      <w:r w:rsidRPr="00E54988"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 xml:space="preserve">стартовое количество жизней = 3, если персонаж при прохождении уровня не увернулся от врага – у него отнимается одна жизнь. Когда количество жизней становится = 0, игра завершается и игрок видит статистику своей игры( файл </w:t>
      </w:r>
      <w:r w:rsidRPr="0059046A">
        <w:rPr>
          <w:rFonts w:ascii="Times New Roman" w:hAnsi="Times New Roman"/>
          <w:sz w:val="24"/>
          <w:szCs w:val="24"/>
        </w:rPr>
        <w:t>result.sqlite</w:t>
      </w:r>
      <w:r>
        <w:rPr>
          <w:rFonts w:ascii="Times New Roman" w:hAnsi="Times New Roman"/>
          <w:sz w:val="24"/>
          <w:szCs w:val="24"/>
        </w:rPr>
        <w:t xml:space="preserve"> ).</w:t>
      </w:r>
    </w:p>
    <w:p w:rsidR="001F0299" w:rsidRPr="001739FD" w:rsidRDefault="001F0299" w:rsidP="00310AF2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>Уровни</w:t>
      </w:r>
      <w:r w:rsidRPr="001739FD"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 xml:space="preserve">сложность уровней идет по возрастания. Первый уровень – 1 враг и минимальное количество препятствий и ловушек. Далее количество врагов и препятствий будет увеличиваться. Все уровни прописаны в файлах </w:t>
      </w:r>
      <w:r>
        <w:rPr>
          <w:rFonts w:ascii="Times New Roman" w:hAnsi="Times New Roman"/>
          <w:color w:val="424242"/>
          <w:sz w:val="24"/>
          <w:szCs w:val="24"/>
          <w:shd w:val="clear" w:color="auto" w:fill="FFFFFF"/>
          <w:lang w:val="en-US"/>
        </w:rPr>
        <w:t>levels.txt</w:t>
      </w:r>
    </w:p>
    <w:p w:rsidR="001F0299" w:rsidRDefault="001F0299" w:rsidP="001739FD">
      <w:pPr>
        <w:numPr>
          <w:ilvl w:val="0"/>
          <w:numId w:val="20"/>
        </w:numPr>
        <w:spacing w:after="0" w:line="240" w:lineRule="auto"/>
      </w:pPr>
      <w:r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>Результаты</w:t>
      </w:r>
      <w:r w:rsidRPr="001739FD"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/>
          <w:color w:val="424242"/>
          <w:sz w:val="24"/>
          <w:szCs w:val="24"/>
          <w:shd w:val="clear" w:color="auto" w:fill="FFFFFF"/>
        </w:rPr>
        <w:t xml:space="preserve">Когда количество жизней становится = 0, игра завершается и игрок видит статистику своей игры( файл </w:t>
      </w:r>
      <w:r w:rsidRPr="0059046A">
        <w:rPr>
          <w:rFonts w:ascii="Times New Roman" w:hAnsi="Times New Roman"/>
          <w:sz w:val="24"/>
          <w:szCs w:val="24"/>
        </w:rPr>
        <w:t>result.sqlite</w:t>
      </w:r>
      <w:r>
        <w:rPr>
          <w:rFonts w:ascii="Times New Roman" w:hAnsi="Times New Roman"/>
          <w:sz w:val="24"/>
          <w:szCs w:val="24"/>
        </w:rPr>
        <w:t xml:space="preserve"> ). После каждой игры результаты заносятся в базу данных.</w:t>
      </w:r>
      <w:r w:rsidRPr="001739FD">
        <w:t xml:space="preserve"> </w:t>
      </w:r>
      <w:r>
        <w:rPr>
          <w:rFonts w:ascii="Times New Roman" w:hAnsi="Times New Roman"/>
          <w:sz w:val="24"/>
          <w:szCs w:val="24"/>
        </w:rPr>
        <w:t>Р</w:t>
      </w:r>
      <w:r w:rsidRPr="001739FD">
        <w:rPr>
          <w:rFonts w:ascii="Times New Roman" w:hAnsi="Times New Roman"/>
          <w:sz w:val="24"/>
          <w:szCs w:val="24"/>
        </w:rPr>
        <w:t xml:space="preserve">езультаты игры будут двух типов: количество пройденных уровней, количество собранных наград (огоньков) и также если </w:t>
      </w:r>
      <w:r>
        <w:rPr>
          <w:rFonts w:ascii="Times New Roman" w:hAnsi="Times New Roman"/>
          <w:sz w:val="24"/>
          <w:szCs w:val="24"/>
        </w:rPr>
        <w:t>игрое</w:t>
      </w:r>
      <w:r w:rsidRPr="001739FD">
        <w:rPr>
          <w:rFonts w:ascii="Times New Roman" w:hAnsi="Times New Roman"/>
          <w:sz w:val="24"/>
          <w:szCs w:val="24"/>
        </w:rPr>
        <w:t xml:space="preserve"> побил свой рекорд по любому из параметров(огоньки или уровни), то будет выведено сообщение о новом рекорде. </w:t>
      </w:r>
    </w:p>
    <w:p w:rsidR="001F0299" w:rsidRPr="00E54988" w:rsidRDefault="001F0299" w:rsidP="001739FD">
      <w:pPr>
        <w:ind w:left="708"/>
        <w:rPr>
          <w:rFonts w:ascii="Times New Roman" w:hAnsi="Times New Roman"/>
          <w:sz w:val="24"/>
          <w:szCs w:val="24"/>
        </w:rPr>
      </w:pPr>
    </w:p>
    <w:p w:rsidR="001F0299" w:rsidRPr="00CC11BC" w:rsidRDefault="001F0299" w:rsidP="00CC11BC">
      <w:pPr>
        <w:rPr>
          <w:rFonts w:ascii="Times New Roman" w:hAnsi="Times New Roman"/>
          <w:sz w:val="24"/>
          <w:szCs w:val="24"/>
        </w:rPr>
      </w:pPr>
    </w:p>
    <w:p w:rsidR="001F0299" w:rsidRDefault="001F0299" w:rsidP="00D86879">
      <w:pPr>
        <w:spacing w:after="0" w:line="240" w:lineRule="auto"/>
        <w:ind w:left="720"/>
        <w:rPr>
          <w:rFonts w:ascii="Times New Roman" w:hAnsi="Times New Roman"/>
          <w:color w:val="000000"/>
          <w:sz w:val="28"/>
          <w:shd w:val="clear" w:color="auto" w:fill="FFFFFF"/>
        </w:rPr>
      </w:pPr>
    </w:p>
    <w:p w:rsidR="001F0299" w:rsidRDefault="001F0299">
      <w:pPr>
        <w:spacing w:after="0" w:line="240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bookmarkStart w:id="0" w:name="_GoBack"/>
      <w:bookmarkEnd w:id="0"/>
    </w:p>
    <w:p w:rsidR="001F0299" w:rsidRDefault="001F0299">
      <w:pPr>
        <w:spacing w:after="0" w:line="240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Сроки: примерный план работы в соответствии с дедлайнами.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A0"/>
      </w:tblPr>
      <w:tblGrid>
        <w:gridCol w:w="1551"/>
        <w:gridCol w:w="4807"/>
        <w:gridCol w:w="3105"/>
      </w:tblGrid>
      <w:tr w:rsidR="001F0299" w:rsidRPr="00AB673B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0299" w:rsidRPr="00AB673B" w:rsidRDefault="001F0299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8"/>
              </w:rPr>
              <w:t>дата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0299" w:rsidRPr="00AB673B" w:rsidRDefault="001F0299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8"/>
              </w:rPr>
              <w:t>Вид работы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0299" w:rsidRPr="00AB673B" w:rsidRDefault="001F0299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8"/>
              </w:rPr>
              <w:t>Кто</w:t>
            </w:r>
          </w:p>
        </w:tc>
      </w:tr>
      <w:tr w:rsidR="001F0299" w:rsidRPr="00AB673B">
        <w:trPr>
          <w:trHeight w:val="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0299" w:rsidRDefault="001F029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0299" w:rsidRPr="00E25352" w:rsidRDefault="001F0299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Создать стартовое окно(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 w:rsidRPr="00310AF2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window</w:t>
            </w:r>
            <w:r w:rsidRPr="00310AF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0299" w:rsidRDefault="001F0299">
            <w:pPr>
              <w:spacing w:after="0" w:line="240" w:lineRule="auto"/>
              <w:rPr>
                <w:rFonts w:cs="Calibri"/>
              </w:rPr>
            </w:pPr>
          </w:p>
        </w:tc>
      </w:tr>
      <w:tr w:rsidR="001F0299" w:rsidRPr="00AB673B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0299" w:rsidRDefault="001F029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0299" w:rsidRPr="00E25352" w:rsidRDefault="001F0299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Прописать уровни в файлах </w:t>
            </w:r>
            <w:r>
              <w:rPr>
                <w:rFonts w:cs="Calibri"/>
                <w:lang w:val="en-US"/>
              </w:rPr>
              <w:t>txt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0299" w:rsidRDefault="001F0299">
            <w:pPr>
              <w:spacing w:after="0" w:line="240" w:lineRule="auto"/>
              <w:rPr>
                <w:rFonts w:cs="Calibri"/>
              </w:rPr>
            </w:pPr>
          </w:p>
        </w:tc>
      </w:tr>
      <w:tr w:rsidR="001F0299" w:rsidRPr="00AB673B">
        <w:trPr>
          <w:trHeight w:val="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0299" w:rsidRDefault="001F029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0299" w:rsidRPr="00E25352" w:rsidRDefault="001F0299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Создать классы </w:t>
            </w:r>
            <w:r>
              <w:rPr>
                <w:rFonts w:cs="Calibri"/>
                <w:lang w:val="en-US"/>
              </w:rPr>
              <w:t>E</w:t>
            </w:r>
            <w:r w:rsidRPr="00E25352">
              <w:rPr>
                <w:rFonts w:cs="Calibri"/>
              </w:rPr>
              <w:t>nemy</w:t>
            </w:r>
            <w:r>
              <w:rPr>
                <w:rFonts w:cs="Calibri"/>
              </w:rPr>
              <w:t xml:space="preserve">(враг) и </w:t>
            </w:r>
            <w:r w:rsidRPr="00E25352">
              <w:rPr>
                <w:rFonts w:cs="Calibri"/>
              </w:rPr>
              <w:t>Magician</w:t>
            </w:r>
            <w:r>
              <w:rPr>
                <w:rFonts w:cs="Calibri"/>
              </w:rPr>
              <w:t>(главный персонаж)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0299" w:rsidRDefault="001F0299">
            <w:pPr>
              <w:spacing w:after="0" w:line="240" w:lineRule="auto"/>
              <w:rPr>
                <w:rFonts w:cs="Calibri"/>
              </w:rPr>
            </w:pPr>
          </w:p>
        </w:tc>
      </w:tr>
      <w:tr w:rsidR="001F0299" w:rsidRPr="00AB673B">
        <w:trPr>
          <w:trHeight w:val="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0299" w:rsidRDefault="001F029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0299" w:rsidRDefault="001F0299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Создать главное окно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0299" w:rsidRDefault="001F0299">
            <w:pPr>
              <w:spacing w:after="0" w:line="240" w:lineRule="auto"/>
              <w:rPr>
                <w:rFonts w:cs="Calibri"/>
              </w:rPr>
            </w:pPr>
          </w:p>
        </w:tc>
      </w:tr>
      <w:tr w:rsidR="001F0299" w:rsidRPr="00AB673B">
        <w:trPr>
          <w:trHeight w:val="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0299" w:rsidRDefault="001F029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0299" w:rsidRDefault="001F0299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База данных и подсчет рекордов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0299" w:rsidRDefault="001F0299">
            <w:pPr>
              <w:spacing w:after="0" w:line="240" w:lineRule="auto"/>
              <w:rPr>
                <w:rFonts w:cs="Calibri"/>
              </w:rPr>
            </w:pPr>
          </w:p>
        </w:tc>
      </w:tr>
      <w:tr w:rsidR="001F0299" w:rsidRPr="00AB673B">
        <w:trPr>
          <w:trHeight w:val="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0299" w:rsidRDefault="001F029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0299" w:rsidRDefault="001F029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0299" w:rsidRDefault="001F0299">
            <w:pPr>
              <w:spacing w:after="0" w:line="240" w:lineRule="auto"/>
              <w:rPr>
                <w:rFonts w:cs="Calibri"/>
              </w:rPr>
            </w:pPr>
          </w:p>
        </w:tc>
      </w:tr>
    </w:tbl>
    <w:p w:rsidR="001F0299" w:rsidRDefault="001F0299">
      <w:pPr>
        <w:spacing w:after="0" w:line="240" w:lineRule="auto"/>
        <w:rPr>
          <w:rFonts w:ascii="Times New Roman" w:hAnsi="Times New Roman"/>
          <w:color w:val="000000"/>
          <w:sz w:val="28"/>
          <w:shd w:val="clear" w:color="auto" w:fill="FFFFFF"/>
        </w:rPr>
      </w:pPr>
    </w:p>
    <w:p w:rsidR="001F0299" w:rsidRDefault="001F0299">
      <w:pPr>
        <w:spacing w:after="0" w:line="240" w:lineRule="auto"/>
        <w:rPr>
          <w:rFonts w:ascii="Times New Roman" w:hAnsi="Times New Roman"/>
          <w:color w:val="000000"/>
          <w:sz w:val="28"/>
          <w:shd w:val="clear" w:color="auto" w:fill="FFFFFF"/>
        </w:rPr>
      </w:pPr>
    </w:p>
    <w:sectPr w:rsidR="001F0299" w:rsidSect="00855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17C2F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B554DA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51825A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CCC686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30837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4644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5A81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09824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849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D1EB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082E55"/>
    <w:multiLevelType w:val="multilevel"/>
    <w:tmpl w:val="386A9F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1">
    <w:nsid w:val="05151915"/>
    <w:multiLevelType w:val="hybridMultilevel"/>
    <w:tmpl w:val="00FC1A4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>
    <w:nsid w:val="0DFB17E4"/>
    <w:multiLevelType w:val="hybridMultilevel"/>
    <w:tmpl w:val="8C5E6A34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3">
    <w:nsid w:val="23B91C20"/>
    <w:multiLevelType w:val="multilevel"/>
    <w:tmpl w:val="55CAC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4">
    <w:nsid w:val="44AA73B2"/>
    <w:multiLevelType w:val="multilevel"/>
    <w:tmpl w:val="6F941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5">
    <w:nsid w:val="534D7978"/>
    <w:multiLevelType w:val="hybridMultilevel"/>
    <w:tmpl w:val="862830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591A723C"/>
    <w:multiLevelType w:val="hybridMultilevel"/>
    <w:tmpl w:val="78E43B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2C5A47"/>
    <w:multiLevelType w:val="multilevel"/>
    <w:tmpl w:val="55CAC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8">
    <w:nsid w:val="731B22EC"/>
    <w:multiLevelType w:val="hybridMultilevel"/>
    <w:tmpl w:val="10AE31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35262D4"/>
    <w:multiLevelType w:val="hybridMultilevel"/>
    <w:tmpl w:val="778E1464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78D95F5E"/>
    <w:multiLevelType w:val="multilevel"/>
    <w:tmpl w:val="D57EDC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20"/>
  </w:num>
  <w:num w:numId="2">
    <w:abstractNumId w:val="14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0"/>
  </w:num>
  <w:num w:numId="17">
    <w:abstractNumId w:val="17"/>
  </w:num>
  <w:num w:numId="18">
    <w:abstractNumId w:val="18"/>
  </w:num>
  <w:num w:numId="19">
    <w:abstractNumId w:val="12"/>
  </w:num>
  <w:num w:numId="20">
    <w:abstractNumId w:val="19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2C7F"/>
    <w:rsid w:val="001739FD"/>
    <w:rsid w:val="001D7CD6"/>
    <w:rsid w:val="001F0299"/>
    <w:rsid w:val="001F590F"/>
    <w:rsid w:val="00310AF2"/>
    <w:rsid w:val="00362C7F"/>
    <w:rsid w:val="003C7433"/>
    <w:rsid w:val="00554E5B"/>
    <w:rsid w:val="0059046A"/>
    <w:rsid w:val="00662D3F"/>
    <w:rsid w:val="00855731"/>
    <w:rsid w:val="009163F2"/>
    <w:rsid w:val="00AB673B"/>
    <w:rsid w:val="00BA724A"/>
    <w:rsid w:val="00CC11BC"/>
    <w:rsid w:val="00D86879"/>
    <w:rsid w:val="00E22305"/>
    <w:rsid w:val="00E25352"/>
    <w:rsid w:val="00E54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731"/>
    <w:pPr>
      <w:spacing w:after="160" w:line="259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457</Words>
  <Characters>2611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Sveta</dc:creator>
  <cp:keywords/>
  <dc:description/>
  <cp:lastModifiedBy>Пользователь</cp:lastModifiedBy>
  <cp:revision>2</cp:revision>
  <dcterms:created xsi:type="dcterms:W3CDTF">2021-12-29T15:49:00Z</dcterms:created>
  <dcterms:modified xsi:type="dcterms:W3CDTF">2021-12-29T15:49:00Z</dcterms:modified>
</cp:coreProperties>
</file>